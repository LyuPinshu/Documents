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小班活动计划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晨检（7:50—8:20）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热情主动接待幼儿来园，亲切拥抱情绪不稳的幼儿，并进行晨检（一问、二看、三摸、四查）。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晨检的方法：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看脸色、皮肤、延伸、咽喉。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摸摸幼儿的额头、看是否发烧、摸腮腺是否肿大。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问幼儿在家吃饭情况，睡眠是否正常，大小便有无异常。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查幼儿是否携带了不安全物品来园。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使用接送卡，与家长做简单交流，做好药物交接工作,并将幼儿用药情况及幼儿姓名进行详细记录。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提醒幼儿入园时向老师问早、问好，帮助指导幼儿叠放衣服。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有计划的与幼儿进行交流，尤其是注意情绪不稳、哭闹的幼儿。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区域活动（8：10—8：45）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为幼儿准备制作充足区域活动材料，摆放要方便幼儿可取放。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做好幼儿区域活动的观察和指导工作，并做好区域活动观察记录。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常规养成教育，按照常规音乐提示，指导幼儿帮助老师收拾区域活动材料，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教师对区域活动情况进行点评，并对适当关注一些特殊情况幼儿。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点名，让每个幼儿站起来大声喊到，利于幼儿之间的熟悉彼此的名字。教师逐一抚摸幼儿的头进行点数。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三、生活活动：（8：45—9：00）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1、对幼儿进行常规培养，指导幼儿有序进行入厕、盥洗、喝水等活动。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2、入厕时，提醒幼儿按照标志线排队等候，教师帮助幼儿整理好衣服，并对幼儿衣服整理情况进行检查。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3、观察幼儿洗手情况，指导幼儿手心手背要搓干净，要在水槽中将水甩干等。提醒幼儿用自己的毛巾，培养良好的卫生习惯。 2、积极参与幼儿活动并恰当进行指导，帮助幼儿彼此熟悉、共同游戏。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4、接水时按照标志线排好队，不挤不推，养成等待的行为习惯。教育幼儿要多喝水、不喝生水等。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四、集体教育活动（9：00—9：30）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1、做好教育活动前的准备工作。协调配班教师，指导其帮忙做好活动前环静的准备工作。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2、保证教育活动的质量。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五、户外活动（9：30—10：20）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1、带幼儿到指定地点做操，上下楼梯时，教师要在前边带队，让幼儿扶好栏杆，顺着下楼的脚印下楼梯。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2、教师要精神饱满领操动作准确到位，提醒幼儿认真跟随老师动作做操。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3、有目标、按计划组织幼儿进行体育活动、保证幼儿户外游戏时间。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4、面向全体，关注个别差异，促进幼儿身心和谐发展。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5、用幼儿感兴趣的方式发展幼儿的基本动作，培养幼儿坚强勇敢、不怕困难的意志品质和主动、乐观、合作的态度。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6、注意安全，提高幼儿的自我保护意识和能力。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六、生活活动：（10：20—10：30）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1、对幼儿进行常规培养，指导幼儿有序进行入厕、盥洗、喝水等活动。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2、入厕时，提醒幼儿按照标志线排队等候，教师帮助幼儿整理好衣服，并对幼儿衣服整理情况进行检查。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3、观察幼儿洗手情况，指导幼儿手心手背要搓干净，要在水槽中将水甩干等。提醒幼儿用自己的毛巾，培养良好的卫生习惯。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4、接水时按照标志线排好队，不挤不推，养成等待的行为习惯。教育幼儿要多喝水、不喝生水等。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七、游戏活动（10：30—11：00）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1、组织丰富多彩的游戏活动，调动幼儿积极性。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2、注意面向全体，关注个别差异。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3、促进幼儿身心和谐发展。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八、餐前准备（11：00—11：20）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1、组织幼儿用正确的方法有序盥洗，提醒幼儿用肥皂及流动水洗手。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2、提醒幼儿餐前少喝水。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3、根据本班情况组织餐前准备活动，可对幼儿进行常规教育、安全教育、手指游戏、古典诵读、讲故事、看动画片等活动。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九、就餐（11：20—11：50）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1、幼儿能愉快、安静的就餐，坐姿端正，正确使用餐具。保持桌面、身上干净。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2、吃完午餐后提醒幼儿漱口、擦嘴、洗手。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3、进餐时教师要集中精力，注意观察，精心照顾幼儿，轻声和蔼地指导和帮助幼儿掌握进餐的技能，培养文明行为习惯。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4、教育幼儿爱惜粮食，养成不挑食、不浪费，吃饭时要细嚼慢咽的好习惯。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5、关注个别挑食的幼儿，促使其的良好行为习惯的养成。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十、餐后活动（11:50—12：00）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1、组织孩子们排好队如厕，如厕后，帮助幼儿整理好衣服，穿好外套。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2、按幼儿的姓名要求准时点名服药。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3、餐后带领幼儿户外散步，结队拉手找朋友，提醒孩子注意安全。边散步边讲饭后散步的好处，提醒孩子们饭后不可做剧烈运动。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4、进入寝室，做好午检。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十一、午睡（12：00—14：30）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1、幼儿入室就寝时应关闭窗户。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2、老师帮助放好枕头，拉开被（毯），脱叠衣物。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3、及时、细致的为每一位幼儿盖好被（毯），纠正不良睡姿，培养幼儿右侧卧或仰卧，不蒙头睡觉的习惯。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4、安抚情绪不稳的幼儿入睡。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5、不断巡视，发现幼儿神色异常应及时报告和处理。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6、随时注意保持室内空气新鲜，天暖无风时可打开窗户，拉上窗帘，但应避免对流风吹在幼儿身上。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十二、起床及生活活动（14:30—15:00）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1、帮助幼儿进行起床、穿衣、整理床铺等一系列活动，提出常规要求，对能力强的幼儿进行鼓励和表扬。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2、注意观察幼儿的外部表现：精神、皮肤、呼吸等，发现异常情况及时与医务人员联系。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3、逐个检查幼儿服装、鞋子，床铺是否整齐，根据气候变化为幼儿增减衣服。提醒收拾整齐的幼儿入厕解便。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4、幼儿起床离开卧室后整理床铺及开窗通风；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5、对幼儿进行常规培养，指导幼儿有序进行入厕、盥洗、喝水等活动。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6、入厕时，提醒幼儿按照标志线排队等候，教师帮助幼儿整理好衣服，并对幼儿衣服整理情况进行检查。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7、观察幼儿洗手情况，指导幼儿手心手背要搓干净，要在水槽中将水甩干等。提醒幼儿用自己的毛巾，培养良好的卫生习惯。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8、接水时按照标志线排好队，不挤不推，养成等待的行为习惯。教育幼儿要多喝水、不喝生水等。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十三、午点活动（15：00—15:20）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1、进餐前创造愉快、安静的进餐氛围，使每个幼儿积极进餐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2、午点前做好餐桌清洁、消毒工作，为幼儿发放午点。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3、观察照顾幼儿进餐，轻声、和蔼的指导和帮助幼儿掌握进餐的技能，培养文明进餐习惯。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4、整理、清扫活动室桌面、地面。清洗、安放用点心时的各种餐具。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十四、教育活动（15:20—15:50）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1、做好教育活动前的准备工作。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协调配班教师，指导其帮忙做好活动前环境的准备工作。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2、保证教育活动的质量。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十五、生活活动 （15:50—16:00）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1、对幼儿进行常规培养，指导幼儿有序进行入厕、盥洗、喝水等活动。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2、入厕时，提醒幼儿按照标志线排队等候，教师帮助幼儿整理好衣服，并对幼儿衣服整理情况进行检查。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3、观察幼儿洗手情况，指导幼儿手心手背要搓干净，要在水槽中将水甩干等。提醒幼儿用自己的毛巾，培养良好的卫生习惯。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4、接水时按照标志线排好队，不挤不推，养成等待的行为习惯。教育幼儿要多喝水、不喝生水等。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十六、户外体育游戏（16:00—16:40）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1、有目标、按计划组织幼儿进行体育活动。保证幼儿户外游戏时间。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2、注意面向全体，关注个别差异。促进幼儿身心和谐发展。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3、注意安全，提高幼儿的自我保护意识和能力。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4、用幼儿感兴趣的方式发展幼儿的基本动作，培养幼儿坚强勇敢、不怕困难的意志品质和主动、乐观、合作的态度。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十七、离园准备 （16:40—16:50）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1、对照家园联系日志，对一天所学内容进行总结回顾。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2、组织古典诵读、手指操、歌曲、观看动画片等活动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十八、离园活动 （16:50—17:20）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1、帮助幼儿整理衣服，让幼儿干净、整洁、情绪愉快安全离园。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中班活动计划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7:00——7:30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早接、晨检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1、衣着整洁，愉快来园，并能高兴地接受检查。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2、有礼貌地向老师、阿姨问好，并能主动和家长再见。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3、放好书包，饮开水后到有关的场所活动，活动后把玩具放回原处。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7:00——8:15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组织幼儿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晨运早操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1、幼儿要积极参加轻松、活跃的晨运。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2、早操小班12分钟：中、大班15分钟。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3、精神饱满，认真准确地按音乐旋律轻松、愉快、整齐做操。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4、操后参加律动或舞蹈时要求轻松、活泼、愉快。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8:15——8:50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操后休息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吃早餐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1、会替换沾汗的衣服，自觉洗净，用自己的茶杯喝水，自能或在老师的提示下把茶杯放回固定位置上杯口向上。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2、能运用毛巾进行桌面消毒。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3、愉快、安静地进餐。进餐时学会正确使用餐具，一手拿勺子，一手拿糕点，细嚼咽，不说话保持桌面整洁。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4、进餐完毕离开饱桌，分类放好餐具，大中班要求用湿布抹桌，用餐巾持嘴，用双手轻轻把椅子放好。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8:50——10:00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组织教育教学活动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1、养成良好的行为学习习惯，坐姿自然正确（挺胸坐直）专心听讲，学习正确握笔和看书资势。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2、学习过程中，正确运用感官，积极思考，大胆发言，动手操作，真正做到动口、动手、动脑。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3、分区或分组活动时，说话、走路、拿放东西要轻。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4、各自做练习时，不大声讲话，不于扰别人练习，有自信心，能立完成作业，完成作业后会分类放好用具和放好椅子。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9：20——9:30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教育教学活动之间的时间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1、让幼儿自由选择自己喜爱的活动并安静进行活动。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2、可自由向老师提出问题。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10:00—10:10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课间休息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1、自由参加一些游戏活动。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2、有规矩地喝水。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3、可到厕所大、小便，大便时不要大声喧哗，便后要洗手，中、大班幼儿便后学会自己擦屁股。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10：10~10：40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户外活动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1、高兴地参加老师组织的各种游戏的活动，尊守规则，并的小朋友友好相处，不争夺玩具。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2、自由选择并正确使用玩具，学会爱护玩具。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3、在活动中懂得加、减衣服，擦汗等，培养自我保护能力。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10：40~11：10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餐前准备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1、让幼儿学习擦汗、更衣洗手等行为习惯。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2、幼儿懂得餐前洗手的作用，知道怎样洗手。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3、在老师的指导下，参与有关活动，悦纳自我，在乐中学到知识或培养能力。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11：10~11：40午饭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1、进餐时学会正确使用餐具，一手拿勺子，一手扶着碗愉快、安静地进餐，细嚼慢咽，不挑食，不偏食，不掉饭菜，。中、大班幼儿要求学会拿筷子。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2、饭与菜要搭配着吃，菜渣要放在卫生碟里，进餐完毕离开饭桌，分类放好餐具，大、中班要求用湿布净饭桌。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3、饭后濑口，用餐由抹嘴，用双手轻轻地把椅子放好。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4、自选较安静的活动。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11：40~12：00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散步自由活动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1、幼儿在老师的带邻下进行有组织、有纪律的散步，幼儿要以自由地看、说、玩。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12：~2：30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午餐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1、小班幼儿在老师的帮助下按顺序把衣服放在固定的地方，中、大班幼儿要求立穿脱。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2、睡眠姿势正确（仰卧或侧卧），不蒙头，不趴睡。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3、不带小玩具上床，不吮手指，不把异物塞进耳、鼻、嘴内。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2：30~3：00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起床梳洗，听广播，做手指操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1、小班幼儿在老师帮助下穿衣服，渐学会扣扣子、洗脸涑口。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2、中班幼儿按顺序自己穿衣裤，鞋袜，穿鞋袜，会折叠小毛巾被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3、大班幼儿渐渐会整理床铺，洗脸漱口。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穿衣方法：先将衣服披在肩上，两手伸进两袖，再翻好衣领，前后衣襟拉平，从最底下一个扣子往上一个个扣好。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穿鞋方法：先分清左右鞋，穿好后再系好鞋带。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洗脸方法：双手心手背、手指的顺序搓净，用毛巾擦于。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漱口：用冷水漱口，右手拿杯子，弯腰吐水。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4、洗脸漱口时不拥挤，学会互相谦让，不玩水，用水后关水龙头，懂得节约用水。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5、按要求听广播做手指操。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3：00~3：30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同中午进餐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3：30~4：00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教学游戏活动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1、要求幼儿轻松愉快地参加老师组织的户外活动、室内活动、自由活动。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2、留心观察周围事物，让幼儿通过自己的感官、多看、多听、多想、多说、多问，在动手操作中增长知识，发展小手肌肉，锻炼自我服务的能力。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4：00~4：30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户外游戏活动同上面活动游戏要求。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4：30~4：40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活动后整理一天活动小结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1、收拾玩具、书包、互相检查整理衣服。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2、上厕所小便要养成不大声喧哗的习惯。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4：40~5：15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室内游戏离园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大班活动计划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7:40 ——8:10 入园晨检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8: 10 ——9: 10 区域活动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9: 10 ——9: 20 喝水、如厕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9: 20 ——9: 50 集体教学活动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9:50 ——10: 10 生活活动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10: 10——11: 10 操节、户外活动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11: 10——11:20 喝水、如厕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11:20——11:50 午餐 (走读幼儿离园)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11:50——12:20 散步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12:20——14:00 午休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14:00——14:20 生活活动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14: 20——14: 50 集体教学活动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14: 50——15:00 喝水、如厕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15:00——16:00 户外活动游戏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16:00 ---- 16:10 幼儿离园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35B0A"/>
    <w:multiLevelType w:val="singleLevel"/>
    <w:tmpl w:val="E3235B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4FDF6E"/>
    <w:multiLevelType w:val="singleLevel"/>
    <w:tmpl w:val="684FDF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2A15B22"/>
    <w:multiLevelType w:val="singleLevel"/>
    <w:tmpl w:val="72A15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3679"/>
    <w:rsid w:val="04022A3F"/>
    <w:rsid w:val="06AB6BA6"/>
    <w:rsid w:val="086C4EFD"/>
    <w:rsid w:val="10941DF7"/>
    <w:rsid w:val="1A813D36"/>
    <w:rsid w:val="1D4209BE"/>
    <w:rsid w:val="2192639A"/>
    <w:rsid w:val="222D4152"/>
    <w:rsid w:val="337B7CF1"/>
    <w:rsid w:val="439C693A"/>
    <w:rsid w:val="49315C86"/>
    <w:rsid w:val="4D0800C7"/>
    <w:rsid w:val="575D257E"/>
    <w:rsid w:val="5C5953CA"/>
    <w:rsid w:val="60702D6F"/>
    <w:rsid w:val="6A070315"/>
    <w:rsid w:val="6D535020"/>
    <w:rsid w:val="6F89325C"/>
    <w:rsid w:val="71330612"/>
    <w:rsid w:val="73367E59"/>
    <w:rsid w:val="74091166"/>
    <w:rsid w:val="74482675"/>
    <w:rsid w:val="78173679"/>
    <w:rsid w:val="7846632C"/>
    <w:rsid w:val="7AC91FEE"/>
    <w:rsid w:val="7DE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2018-06-07T13:42:00Z</dcterms:created>
  <dc:creator>Administrator</dc:creator>
  <cp:lastModifiedBy>Administrator</cp:lastModifiedBy>
  <dcterms:modified xsi:type="dcterms:W3CDTF">2018-06-07T14:01:00Z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