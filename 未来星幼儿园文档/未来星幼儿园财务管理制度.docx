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36"/>
          <w:szCs w:val="36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36"/>
          <w:szCs w:val="36"/>
          <w:vertAlign w:val="baseline"/>
          <w:lang w:val="en-US" w:eastAsia="zh-CN" w:bidi="ar"/>
        </w:rPr>
        <w:t>未来星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36"/>
          <w:szCs w:val="36"/>
          <w:vertAlign w:val="baseline"/>
          <w:lang w:val="en-US" w:eastAsia="zh-CN" w:bidi="ar"/>
        </w:rPr>
        <w:t>幼儿园财务管理制度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1.坚持勤俭办学方针，贯彻双增双节原则，遵守国家财经纪律，做好幼儿园财务工作。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2.建立健全收费管理办法，一切收入要入账，按规定向幼儿收取保教费。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3.认真做好预、决算，有计划地使用经费，专款专用，做好月报、年报工作。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4.严格审批报销手续，购物费用凭证由采购人、验收人（总务处）签字，经负责批核的领导人审批后方可报销。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5.严格执行银行结算纪律和现金开支使用范围，教职工领用现金必须履行报批手续，及时结算帐目，不得拖欠和挪用公款。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6.从严掌握开支，凡预算外的不合理开支和审批手续不齐全的发票不予报销，不合理开支会计有权拒付。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7.严格执行代办费结算制度，幼儿书籍、伙食代办费，逐班核算到人，逐项填入收费登记卡，多退少补。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8.调出人员必须结清所有帐目，还清所有借用公物，方可开出工资转移证、发放退休养老金和人事介绍信。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9.执行国家财政部、档案局颁布的会计档案管理办法，做好财务档案管理工作，财会人员变动时，办好交接手续。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10.坚持民主理财，成立审帐小组，定期审查幼儿园帐目，做到经济民主，帐目公开，严禁浪费，杜绝贪污，努力把好财务关。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65AD0"/>
    <w:rsid w:val="6D535020"/>
    <w:rsid w:val="6DE65AD0"/>
    <w:rsid w:val="73F6734E"/>
    <w:rsid w:val="7EA04D5D"/>
    <w:rsid w:val="7F03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2018-06-09T04:46:00Z</dcterms:created>
  <dc:creator>Administrator</dc:creator>
  <cp:lastModifiedBy>Administrator</cp:lastModifiedBy>
  <dcterms:modified xsi:type="dcterms:W3CDTF">2018-06-09T04:47:05Z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