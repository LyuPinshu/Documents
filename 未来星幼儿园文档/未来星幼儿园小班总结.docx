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未来星幼儿园小班总结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50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时间过地好快呀,随着四季的不断变化,转眼间,我和孩子们一起走过了一学期。这一学期中,我们都不得不慨叹岁月流逝的疾速,同时我们也惊喜的发现,每一点一滴的付出,所得到的回报也是令自己骄傲的。现在我将对本学期的工作做一总结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50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作为一名幼儿教育工作者,要想完成教书育人的责任,首先必须具备良好的政治思想素质,树立正确的人生观。在这一学期中我认真参加每次的业务学习。今年我担任了小班的教育教学工作,因为是小班的幼儿,所以在各方面都要从新的东西开始学,一学期下来,孩子们的进步都很大,看到他们的进步,作为老师的我们心里也很开心。在平时的各项教学活动中,我对进步的幼儿给予及时的表扬,对能力较弱的幼儿给予鼓励;针对性地对个别幼儿进行鼓励教育,一学期下来我们班的孩子在各方面的表现都有很大的进步。还记得刚入园的那会儿,孩子们哭成一片,哭着嚷着找妈妈,而现在跟我们老师亲密无间,相信通过本学期的培养,孩子们在下学期中一定会有更大的进步!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317E"/>
    <w:rsid w:val="05EA3770"/>
    <w:rsid w:val="0C317A35"/>
    <w:rsid w:val="0CF12EEA"/>
    <w:rsid w:val="1B602C07"/>
    <w:rsid w:val="24125DC5"/>
    <w:rsid w:val="37306EFB"/>
    <w:rsid w:val="415341E6"/>
    <w:rsid w:val="6D535020"/>
    <w:rsid w:val="734C317E"/>
    <w:rsid w:val="76B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2018-06-07T13:38:00Z</dcterms:created>
  <dc:creator>Administrator</dc:creator>
  <cp:lastModifiedBy>Administrator</cp:lastModifiedBy>
  <dcterms:modified xsi:type="dcterms:W3CDTF">2018-06-07T13:39:53Z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