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wordWrap/>
        <w:spacing w:before="0" w:beforeAutospacing="0" w:after="0" w:afterAutospacing="0"/>
        <w:ind w:left="0" w:right="0" w:firstLine="0"/>
        <w:jc w:val="center"/>
        <w:rPr>
          <w:rFonts w:hint="eastAsia" w:ascii="微软雅黑" w:hAnsi="微软雅黑" w:eastAsia="微软雅黑" w:cs="微软雅黑"/>
          <w:b/>
          <w:bCs/>
          <w:i w:val="0"/>
          <w:caps w:val="0"/>
          <w:color w:val="000000"/>
          <w:spacing w:val="0"/>
          <w:kern w:val="0"/>
          <w:sz w:val="36"/>
          <w:szCs w:val="36"/>
          <w:vertAlign w:val="baseline"/>
          <w:lang w:val="en-US" w:eastAsia="zh-CN" w:bidi="ar"/>
        </w:rPr>
      </w:pPr>
      <w:r>
        <w:rPr>
          <w:rFonts w:hint="eastAsia" w:ascii="微软雅黑" w:hAnsi="微软雅黑" w:eastAsia="微软雅黑" w:cs="微软雅黑"/>
          <w:b/>
          <w:bCs/>
          <w:i w:val="0"/>
          <w:caps w:val="0"/>
          <w:color w:val="000000"/>
          <w:spacing w:val="0"/>
          <w:kern w:val="0"/>
          <w:sz w:val="36"/>
          <w:szCs w:val="36"/>
          <w:vertAlign w:val="baseline"/>
          <w:lang w:val="en-US" w:eastAsia="zh-CN" w:bidi="ar"/>
        </w:rPr>
        <w:t>未来星幼儿园大班总结</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500" w:firstLineChars="200"/>
        <w:jc w:val="left"/>
        <w:textAlignment w:val="auto"/>
        <w:outlineLvl w:val="9"/>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在忙忙碌碌中我们的学期也接近尾声, 回顾这一学期自己的工 作,真是有喜又有忧。幼儿教师的职业是琐碎的、细小的,但我热 爱我的职业。在工作中 , 我对每一件事情都认真负责 , 现将这学期的 工作总结如下 :</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一、 政治 思想方面</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500" w:firstLineChars="200"/>
        <w:jc w:val="left"/>
        <w:textAlignment w:val="auto"/>
        <w:outlineLvl w:val="9"/>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我热爱祖国、 热爱教师职业, 用 社会主义 道德规范约束自己的 行为, 努力培养高尚的人格和道德情操。 认真做到热爱幼儿, 勤奋 工作,不迟到、不早退,树立良好的教师形象。热心于幼儿园组织 开展的各项活动并能参与其中。 同班上的两位老师共同协作搞好班 级工作,与同事关系融洽。</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二、 教育 教学方面</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500" w:firstLineChars="200"/>
        <w:jc w:val="left"/>
        <w:textAlignment w:val="auto"/>
        <w:outlineLvl w:val="9"/>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在教学中我深知要提高教学质量, 关键就是要上好课。 为了上 好课, 我备好每一节课。 开展了一系列主题活动。 通过各种活动了 解幼儿原有的知识技能的质量,他们的 兴趣 、需要、方法、习惯、 学习新知识可能遇到的困难,并采取相应的 措施 。关注全体幼儿, 注重个别教育, 使其保持相对稳定性, 同时激发幼儿的情感, 使幼 儿产生愉快的心境, 创造良好的课堂气氛。 积极的参加公开课和各 种竞赛活动。 多看对业务有帮助的书籍, 不断扩宽知识面, 为教学 内容注入新的活力。 在教育教学活动中, 为幼儿创设良的机会与条 件, 提供充足的操作材料。 根据班上幼儿的年龄特征, 充分调动各 种感官感知事物, 使之在参加活动的过程中, 认知和掌握事物的特征与属性。在一日活动中,注意教给幼儿初浅的、简单的生活知识经验,培养幼儿独立解决问题的能力。认真填写周、月计划及各种表格,认真做好特殊儿童的个案记录,做到有分析、有目标、有记录、有反馈。根据制定的活动目标,内容与要求组织好教育教学活动的各环节,保证好幼儿每天的游戏活动及户外活动时间,提供幼儿活动材料,更好地培养幼儿的全面发展能力。</w:t>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br w:type="textWrapping"/>
      </w:r>
      <w:r>
        <w:rPr>
          <w:rFonts w:hint="eastAsia" w:ascii="微软雅黑" w:hAnsi="微软雅黑" w:eastAsia="微软雅黑" w:cs="微软雅黑"/>
          <w:i w:val="0"/>
          <w:caps w:val="0"/>
          <w:color w:val="000000"/>
          <w:spacing w:val="0"/>
          <w:kern w:val="0"/>
          <w:sz w:val="25"/>
          <w:szCs w:val="25"/>
          <w:vertAlign w:val="baseline"/>
          <w:lang w:val="en-US" w:eastAsia="zh-CN" w:bidi="ar"/>
        </w:rPr>
        <w:t>三、安全工作及家长工作方面</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500" w:firstLineChars="200"/>
        <w:jc w:val="left"/>
        <w:textAlignment w:val="auto"/>
        <w:outlineLvl w:val="9"/>
        <w:rPr>
          <w:rFonts w:hint="eastAsia" w:ascii="微软雅黑" w:hAnsi="微软雅黑" w:eastAsia="微软雅黑" w:cs="微软雅黑"/>
          <w:i w:val="0"/>
          <w:caps w:val="0"/>
          <w:color w:val="000000"/>
          <w:spacing w:val="0"/>
          <w:kern w:val="0"/>
          <w:sz w:val="25"/>
          <w:szCs w:val="25"/>
          <w:vertAlign w:val="baseline"/>
          <w:lang w:val="en-US" w:eastAsia="zh-CN" w:bidi="ar"/>
        </w:rPr>
      </w:pPr>
      <w:bookmarkStart w:id="0" w:name="_GoBack"/>
      <w:bookmarkEnd w:id="0"/>
      <w:r>
        <w:rPr>
          <w:rFonts w:hint="eastAsia" w:ascii="微软雅黑" w:hAnsi="微软雅黑" w:eastAsia="微软雅黑" w:cs="微软雅黑"/>
          <w:i w:val="0"/>
          <w:caps w:val="0"/>
          <w:color w:val="000000"/>
          <w:spacing w:val="0"/>
          <w:kern w:val="0"/>
          <w:sz w:val="25"/>
          <w:szCs w:val="25"/>
          <w:vertAlign w:val="baseline"/>
          <w:lang w:val="en-US" w:eastAsia="zh-CN" w:bidi="ar"/>
        </w:rPr>
        <w:t>安全工作是最重要的工作之一,保障每一个幼儿的人身安全,是每一个教师的责任和职责,为了让家长放心,让幼儿能在一个安全的环境中生活、成长,我教给了幼儿一些安全知识,强化了幼儿的安全意识和自护能力。不吞食异物,不玩火、水、电,不从高处往下跳,不乱爬高处,不吃生人的东西,不跟生人走,发生危险时,会大声呼救。严格晨检制度,不让幼儿带不安全物品入园。管理好病儿药品,避免幼儿吃错药。加强一日活动各个环节的管理,加强幼儿日常生活的管理,做到了人到心到,谨防意外事故的发生。做好交接班工作,认真填写交班内容。我充份利用了晨间和放学的时间跟家长交流,使家长了解自己孩子在园的情况。使用家园联系册、电话、家访等多种形式进行访问。这使我更了解幼儿在家的情况,使我能有针对性地开展幼儿的教学工作,而且还能促使我跟家长的相互理解,使关系更密切。让家长参与到我的工作中。做好多数幼儿的家访工作,随时了解幼儿的发展状况,并制定了适宜的教育措施,并记录家访情况。更好地做到家园同步教育。与家长进行了密切沟通,向家长宣传幼儿园保教任务和科学育儿知识,提高了家长、社会对幼教工作的了解与认识,配合幼儿园做好保教工作。</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500" w:firstLineChars="200"/>
        <w:jc w:val="left"/>
        <w:textAlignment w:val="auto"/>
        <w:outlineLvl w:val="9"/>
        <w:rPr>
          <w:rFonts w:hint="eastAsia" w:ascii="微软雅黑" w:hAnsi="微软雅黑" w:eastAsia="微软雅黑" w:cs="微软雅黑"/>
          <w:i w:val="0"/>
          <w:caps w:val="0"/>
          <w:color w:val="000000"/>
          <w:spacing w:val="0"/>
          <w:kern w:val="0"/>
          <w:sz w:val="25"/>
          <w:szCs w:val="25"/>
          <w:vertAlign w:val="baseline"/>
          <w:lang w:val="en-US" w:eastAsia="zh-CN" w:bidi="ar"/>
        </w:rPr>
      </w:pPr>
      <w:r>
        <w:rPr>
          <w:rFonts w:hint="eastAsia" w:ascii="微软雅黑" w:hAnsi="微软雅黑" w:eastAsia="微软雅黑" w:cs="微软雅黑"/>
          <w:i w:val="0"/>
          <w:caps w:val="0"/>
          <w:color w:val="000000"/>
          <w:spacing w:val="0"/>
          <w:kern w:val="0"/>
          <w:sz w:val="25"/>
          <w:szCs w:val="25"/>
          <w:vertAlign w:val="baseline"/>
          <w:lang w:val="en-US" w:eastAsia="zh-CN" w:bidi="ar"/>
        </w:rPr>
        <w:t>总之本学期非常忙也非常累,收获当然也不小。在工作中我享受到收获的喜悦,也在工作中发现一些存在的问题。在今后的工作中我应不断地学习新知识,努力提高思想及业务素质,大胆地创新教学方法。对幼儿加强德育教育,加强幼儿常规教育,注重幼幼儿教师年终工作总结儿自身能力的培养。并与家长密切联系,实现家园同步。与班长老师团结协作,共同确定教育活动主题。选择符合幼儿年龄特点的活动形式和方法。在教学活动中因材施教,因人施教,针对个别幼儿进行个别教育。并努力提高自己的思想及业务素质,积极的参与各种竞赛学习活动,力求把日后的工作做得更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7D723F"/>
    <w:rsid w:val="010C6975"/>
    <w:rsid w:val="23732E08"/>
    <w:rsid w:val="3544239D"/>
    <w:rsid w:val="591210CB"/>
    <w:rsid w:val="63637122"/>
    <w:rsid w:val="6D535020"/>
    <w:rsid w:val="6D7D723F"/>
    <w:rsid w:val="7CC77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2018-06-07T13:40:00Z</dcterms:created>
  <dc:creator>Administrator</dc:creator>
  <cp:lastModifiedBy>Administrator</cp:lastModifiedBy>
  <dcterms:modified xsi:type="dcterms:W3CDTF">2018-06-07T13:42:02Z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