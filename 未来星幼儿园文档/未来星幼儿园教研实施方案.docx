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未来星幼儿园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教研实施方案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一、指导思想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随着课程改革的不断深入,老师们在教学过程中遇到了不少的问题,有来自教材的、有 来自教法的、有来自幼儿的,也有来自传统观念的阻碍等等。这些层出不穷的新问题、新困 惑如何解决?由谁来解决?在实践中我们意识到, 幼儿园的生存与发展必须依靠自身的力量, 利用自己的优势, 创立自己的特色。 教师在实施新 《纲要》 过程中出现的问题必须根据本园 的实际和幼儿的特点自己解决,教师的专业发展更得靠教师自己的不断学习与实践。而要做 到这些目的,必须进行园本教研。只有建立以园为本的教研机制,深入开展以园为本的教学 研究,才能及时解决教学改革中出现的问题,才能把幼儿园构筑成一个学习型组织,才能提 高保教质量,使幼儿园不断发展。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二、园本教研制度的涵义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三、 实施理念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四 、组织机构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(一)成立园本教研制度领导小组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组 长:李超芳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成 员:胡运球，刘恒，邓茜，周娜，刘雪凤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(二)具体分工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李超芳:校本教研制度第一责任人,负责全面工作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胡运球:负责组织管理指导工作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刘恒:负责组织管理研究工作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五、园本教研制度建立的主要内容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(一)以园为本的教师培训体系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(1) 重视教师的政治学习和业务学习, 立足本园及时对教师进行教育教学理论及专业知 识技能的培训,促进教师不断地提高自身的政治觉悟、理论修养、专业水平和教学能力;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(2)重视本园骨干教师队伍的建设,千方百计培养自己的学科带头人;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(3) 要有适合本园实际的师资培养计划, 为教师的培训、 进修、 提高、 提供必要的保障;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(4) 要充分发挥骨干教师对青年教师的传帮带作用, 加强对青年教师的培训、 指导和帮 助;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(二)以园为本的教育科研体系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(1)幼儿园要有计划地开展经常性的丰富多彩的教学研究活动,及时研究和解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决教学实际问题,通过教学研究不断提高教学质量;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(2)要充分发挥教研组和备课组的作用;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(3)大力加强课堂教学的研究,千方百计提高课堂教学的效益;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(4) 要组织教师积极开展课题研究和教改实施, 把现代教育理念、 现代教育技术同幼儿 园的教育工作紧密地结合起来,切实转变教师的教学方式;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(5) 要建立教学成果和教研成果的奖励机制, 激励教师不断地创造新的教学和教研业绩;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(三)以园本为本的学习指导体系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教学研究既要研“教”更要研“学”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六、过程与方法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(1)加强教师学习和培训工作。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(2)教学教研常规的落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实,特别是备课组活动的落实。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(3)每个教师每学年至少要上一次研讨课,认真听取同行的意见,不断改进教学方法,提高教学水平。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A7C72"/>
    <w:rsid w:val="0AB11F8C"/>
    <w:rsid w:val="20E03C32"/>
    <w:rsid w:val="210B0B58"/>
    <w:rsid w:val="231D3502"/>
    <w:rsid w:val="322318F4"/>
    <w:rsid w:val="4B8C4C1B"/>
    <w:rsid w:val="4BE4584B"/>
    <w:rsid w:val="520660AE"/>
    <w:rsid w:val="595B28DB"/>
    <w:rsid w:val="5C3731BB"/>
    <w:rsid w:val="6D535020"/>
    <w:rsid w:val="6E662A3D"/>
    <w:rsid w:val="7FE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2018-06-09T04:48:00Z</dcterms:created>
  <dc:creator>Administrator</dc:creator>
  <cp:lastModifiedBy>Administrator</cp:lastModifiedBy>
  <dcterms:modified xsi:type="dcterms:W3CDTF">2018-06-09T04:51:09Z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