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i w:val="0"/>
          <w:caps w:val="0"/>
          <w:color w:val="000000"/>
          <w:spacing w:val="0"/>
          <w:kern w:val="0"/>
          <w:sz w:val="36"/>
          <w:szCs w:val="36"/>
          <w:vertAlign w:val="baseline"/>
          <w:lang w:val="en-US" w:eastAsia="zh-CN" w:bidi="ar"/>
        </w:rPr>
      </w:pPr>
      <w:r>
        <w:rPr>
          <w:rFonts w:hint="eastAsia" w:ascii="微软雅黑" w:hAnsi="微软雅黑" w:eastAsia="微软雅黑" w:cs="微软雅黑"/>
          <w:b/>
          <w:bCs/>
          <w:i w:val="0"/>
          <w:caps w:val="0"/>
          <w:color w:val="000000"/>
          <w:spacing w:val="0"/>
          <w:kern w:val="0"/>
          <w:sz w:val="36"/>
          <w:szCs w:val="36"/>
          <w:vertAlign w:val="baseline"/>
          <w:lang w:val="en-US" w:eastAsia="zh-CN" w:bidi="ar"/>
        </w:rPr>
        <w:t>幼儿园大班工作</w:t>
      </w:r>
      <w:bookmarkStart w:id="0" w:name="_GoBack"/>
      <w:bookmarkEnd w:id="0"/>
      <w:r>
        <w:rPr>
          <w:rFonts w:hint="eastAsia" w:ascii="微软雅黑" w:hAnsi="微软雅黑" w:eastAsia="微软雅黑" w:cs="微软雅黑"/>
          <w:b/>
          <w:bCs/>
          <w:i w:val="0"/>
          <w:caps w:val="0"/>
          <w:color w:val="000000"/>
          <w:spacing w:val="0"/>
          <w:kern w:val="0"/>
          <w:sz w:val="36"/>
          <w:szCs w:val="36"/>
          <w:vertAlign w:val="baseline"/>
          <w:lang w:val="en-US" w:eastAsia="zh-CN" w:bidi="ar"/>
        </w:rPr>
        <w:t>计划</w:t>
      </w:r>
      <w:r>
        <w:rPr>
          <w:rFonts w:hint="eastAsia" w:ascii="微软雅黑" w:hAnsi="微软雅黑" w:eastAsia="微软雅黑" w:cs="微软雅黑"/>
          <w:b/>
          <w:bCs/>
          <w:i w:val="0"/>
          <w:caps w:val="0"/>
          <w:color w:val="000000"/>
          <w:spacing w:val="0"/>
          <w:kern w:val="0"/>
          <w:sz w:val="36"/>
          <w:szCs w:val="36"/>
          <w:vertAlign w:val="baseline"/>
          <w:lang w:val="en-US" w:eastAsia="zh-CN" w:bidi="ar"/>
        </w:rPr>
        <w:br w:type="textWrapping"/>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一、教学计划具体目标 :</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加强幼儿阅读、书写能力的训练,为幼儿进入小学打好基础。</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p>
    <w:p>
      <w:pPr>
        <w:numPr>
          <w:ilvl w:val="0"/>
          <w:numId w:val="1"/>
        </w:num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常规教育 :</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学习习惯</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1、学会独立学习阅读、清晰讲述内容,耐心倾听的良好习惯。</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2、引导幼儿大胆地在集体面前讲述 ; 学会轮流交谈,坚持用普通 话与别人交谈。</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3、引导幼儿在生活有一定的时间观念,学习自我监督与观察、自 我控制等行为。</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卫生习惯 :</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1、做好卫生工作,以防病毒感染。</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2、让幼儿讲究个人卫生和环境卫生的重要性,培养幼儿较强的生 活自理能力。;</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3、加强幼儿的安全意识教育。</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家长工作：</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家园相互配合,教师积极主动的利用时间与家长沟通,了解幼儿的情况,从而使用更有效的教育方式。</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三、具体措施;</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学习习惯</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1、通过谈话、讲故事、社会实践等培养幼儿的独立意识,增强独立解决问题的能力。在教学活动中让幼儿养成爱动脑和认真回答问题、注意倾听的习惯;培养幼儿正确地握笔写字、看书、读书的习惯,为幼儿进入小学打好基础。</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2、在日常生活中引导幼儿坚持使用普通话,提高运用普通话有能力。</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3、培养幼儿的时间观念,在学习生活中,要学会自我观察、自我监督、自我评价等,让他们懂得什么时候应该做什么事并一定做好;什么时候不该做事并控制自己的行为。</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p>
    <w:p>
      <w:pPr>
        <w:numPr>
          <w:numId w:val="0"/>
        </w:num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卫生习惯：</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1、做好班级的各项消毒,以防病毒感染。保证饭前用消毒水抹桌子,保证幼儿饭前洗手。搞好班级卫生工作。要求教室的地板要干净、无尘;物品要摆放整齐,保持桌面、;教室主题墙的四角无杂物,以免蚊虫的滋生,让幼儿生活在干净、舒适的环境中健康地成长。</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2、培养好幼儿的各种生活习惯,以防幼儿病从口入。教育幼儿要注意个人的卫生,不要玩水,不要把手指含在嘴里,不要把脏东西放进嘴里,不要随便把东西塞在鼻子或耳朵里等等。每天多喝水,每周一上午定期给孩子剪指甲。并且每天针对幼儿生活各环节做了记录表,记录内容包括幼儿吃饭、加餐、午睡、教学活动的表现情况,每周五下午发放给家长,让家长及时了解幼儿在园的学习、生活情况。</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3、加强幼儿的安全意识教育。活动时教师要先讲规则,并教幼儿一些自我保护的技能。如:跑步时,眼睛要看前面,不要跑的太快。假如不小心摔倒了,要先保护好自己的头和脸等,;然后才能让幼儿活动。</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家长工作：</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1、利用早晚家长接送幼儿的短暂时间与家长接触,了解和介绍幼儿吃饭、上课等情况,相互沟通提出合理建议等。</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2、及时更新家园零距离、,通过发放活动资料、调查表、发短信等手段吸引家长积极参与,并通过与家长及时地沟通,更有效的了解到孩子在家的表现,促进家园合作,拉近家长与老师的距离,对孩子们的发展起着重要的作用。,</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3、组织亲子活动,家长利用休息时间参加班级组织的亲子活动,家长、幼儿、教师一起活动,从而体验游戏的快乐和增进与幼儿的亲子关系及家长与教师的合作关系。</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四、本学期活动计划时间安排</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1、布置教室环境，迎接新的一学期。</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2、加强常规训练。</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3、制定班级计划,各学科进度。</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4、进行每学期一次的家访工作。</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四月份:</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培养幼儿的生活自理能力,并学会帮助同伴。</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五月份:</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1、庆祝五一劳动节,知道这是全世界劳动人民的节日,培养幼儿尊敬劳动人民的情感。</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2、继续进行常规培养。</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3、筹备六、一前期的工作。</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p>
    <w:p>
      <w:pPr>
        <w:numPr>
          <w:numId w:val="0"/>
        </w:numPr>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六月份:</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1、开展六、一儿童节的庆,祝活动。</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2、开展下乡招生等一系列活动。</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七月份:</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1、开展大班幼儿毕业典礼活动。</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2、做好大班毕业生的一系列工作</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3、假期安全教育。</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4、做好期末工作总结,并注意班级安全问题。</w:t>
      </w:r>
    </w:p>
    <w:p>
      <w:pPr>
        <w:rPr>
          <w:rFonts w:hint="eastAsia" w:ascii="微软雅黑" w:hAnsi="微软雅黑" w:eastAsia="微软雅黑" w:cs="微软雅黑"/>
          <w:i w:val="0"/>
          <w:caps w:val="0"/>
          <w:color w:val="000000"/>
          <w:spacing w:val="0"/>
          <w:kern w:val="0"/>
          <w:sz w:val="25"/>
          <w:szCs w:val="25"/>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9B1AE"/>
    <w:multiLevelType w:val="singleLevel"/>
    <w:tmpl w:val="42A9B1AE"/>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90183C"/>
    <w:rsid w:val="0FC720CE"/>
    <w:rsid w:val="1499388F"/>
    <w:rsid w:val="2990183C"/>
    <w:rsid w:val="347E7280"/>
    <w:rsid w:val="35AA5947"/>
    <w:rsid w:val="43C24054"/>
    <w:rsid w:val="67395F5A"/>
    <w:rsid w:val="678D0BC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2018-06-07T13:33:00Z</dcterms:created>
  <dc:creator>Administrator</dc:creator>
  <cp:lastModifiedBy>Administrator</cp:lastModifiedBy>
  <dcterms:modified xsi:type="dcterms:W3CDTF">2018-06-07T13:38:25Z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